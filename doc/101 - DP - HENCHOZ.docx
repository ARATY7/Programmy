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F3BC2" w14:textId="77777777" w:rsidR="008A723C" w:rsidRPr="00BB7C6F" w:rsidRDefault="00D03F4E" w:rsidP="008A723C">
      <w:pPr>
        <w:pStyle w:val="Titre2"/>
      </w:pPr>
      <w:r>
        <w:t>Descriptif de projet</w:t>
      </w:r>
    </w:p>
    <w:tbl>
      <w:tblPr>
        <w:tblW w:w="5000" w:type="pct"/>
        <w:tblCellSpacing w:w="0" w:type="dxa"/>
        <w:tblBorders>
          <w:top w:val="outset" w:sz="6" w:space="0" w:color="548DD4" w:themeColor="text2" w:themeTint="99"/>
          <w:left w:val="outset" w:sz="6" w:space="0" w:color="548DD4" w:themeColor="text2" w:themeTint="99"/>
          <w:bottom w:val="outset" w:sz="6" w:space="0" w:color="548DD4" w:themeColor="text2" w:themeTint="99"/>
          <w:right w:val="outset" w:sz="6" w:space="0" w:color="548DD4" w:themeColor="text2" w:themeTint="99"/>
          <w:insideH w:val="outset" w:sz="6" w:space="0" w:color="548DD4" w:themeColor="text2" w:themeTint="99"/>
          <w:insideV w:val="outset" w:sz="6" w:space="0" w:color="548DD4" w:themeColor="text2" w:themeTint="99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302"/>
        <w:gridCol w:w="6752"/>
      </w:tblGrid>
      <w:tr w:rsidR="00074BB3" w:rsidRPr="00BB7C6F" w14:paraId="2BC9F9C3" w14:textId="77777777" w:rsidTr="00D03F4E">
        <w:trPr>
          <w:trHeight w:val="567"/>
          <w:tblCellSpacing w:w="0" w:type="dxa"/>
        </w:trPr>
        <w:tc>
          <w:tcPr>
            <w:tcW w:w="1271" w:type="pct"/>
            <w:vAlign w:val="center"/>
          </w:tcPr>
          <w:p w14:paraId="14A425AB" w14:textId="77777777" w:rsidR="00074BB3" w:rsidRDefault="00074BB3" w:rsidP="00D03F4E">
            <w:pPr>
              <w:pStyle w:val="Titretableau"/>
            </w:pPr>
            <w:r>
              <w:t>Prénom et nom</w:t>
            </w:r>
          </w:p>
        </w:tc>
        <w:tc>
          <w:tcPr>
            <w:tcW w:w="3729" w:type="pct"/>
            <w:vAlign w:val="center"/>
          </w:tcPr>
          <w:p w14:paraId="7845E0B2" w14:textId="432C9712" w:rsidR="00074BB3" w:rsidRPr="00BB7C6F" w:rsidRDefault="00780604" w:rsidP="00BB7C6F">
            <w:r>
              <w:t>Noé Henchoz</w:t>
            </w:r>
          </w:p>
        </w:tc>
      </w:tr>
      <w:tr w:rsidR="008A723C" w:rsidRPr="00BB7C6F" w14:paraId="45230861" w14:textId="77777777" w:rsidTr="00D03F4E">
        <w:trPr>
          <w:trHeight w:val="567"/>
          <w:tblCellSpacing w:w="0" w:type="dxa"/>
        </w:trPr>
        <w:tc>
          <w:tcPr>
            <w:tcW w:w="1271" w:type="pct"/>
            <w:vAlign w:val="center"/>
            <w:hideMark/>
          </w:tcPr>
          <w:p w14:paraId="7E7F734B" w14:textId="77777777" w:rsidR="008A723C" w:rsidRPr="008F51C4" w:rsidRDefault="00D03F4E" w:rsidP="00D03F4E">
            <w:pPr>
              <w:pStyle w:val="Titretableau"/>
            </w:pPr>
            <w:r>
              <w:t>Nom du projet</w:t>
            </w:r>
          </w:p>
        </w:tc>
        <w:tc>
          <w:tcPr>
            <w:tcW w:w="3729" w:type="pct"/>
            <w:vAlign w:val="center"/>
            <w:hideMark/>
          </w:tcPr>
          <w:p w14:paraId="7A77130E" w14:textId="19024FC8" w:rsidR="008A723C" w:rsidRPr="00BB7C6F" w:rsidRDefault="00780604" w:rsidP="00BB7C6F">
            <w:proofErr w:type="spellStart"/>
            <w:r>
              <w:t>Programmy</w:t>
            </w:r>
            <w:proofErr w:type="spellEnd"/>
          </w:p>
        </w:tc>
      </w:tr>
      <w:tr w:rsidR="008A723C" w:rsidRPr="00BB7C6F" w14:paraId="0F8C4CFD" w14:textId="77777777" w:rsidTr="00D03F4E">
        <w:trPr>
          <w:trHeight w:val="567"/>
          <w:tblCellSpacing w:w="0" w:type="dxa"/>
        </w:trPr>
        <w:tc>
          <w:tcPr>
            <w:tcW w:w="1271" w:type="pct"/>
            <w:vAlign w:val="center"/>
            <w:hideMark/>
          </w:tcPr>
          <w:p w14:paraId="6C055AA9" w14:textId="77777777" w:rsidR="008A723C" w:rsidRPr="00D03F4E" w:rsidRDefault="008A723C" w:rsidP="00D03F4E">
            <w:pPr>
              <w:pStyle w:val="Titretableau"/>
            </w:pPr>
            <w:r w:rsidRPr="00D03F4E">
              <w:t>Thème</w:t>
            </w:r>
            <w:r w:rsidR="00D03F4E">
              <w:t xml:space="preserve"> choisi</w:t>
            </w:r>
          </w:p>
        </w:tc>
        <w:tc>
          <w:tcPr>
            <w:tcW w:w="3729" w:type="pct"/>
            <w:vAlign w:val="center"/>
            <w:hideMark/>
          </w:tcPr>
          <w:p w14:paraId="2473F50A" w14:textId="483F44DF" w:rsidR="008A723C" w:rsidRPr="00BB7C6F" w:rsidRDefault="00780604" w:rsidP="00D03F4E">
            <w:r>
              <w:t>La programmation</w:t>
            </w:r>
          </w:p>
        </w:tc>
      </w:tr>
    </w:tbl>
    <w:p w14:paraId="14723CE9" w14:textId="77777777" w:rsidR="008A723C" w:rsidRPr="00BB7C6F" w:rsidRDefault="008A723C" w:rsidP="008A723C"/>
    <w:p w14:paraId="04DE8A5A" w14:textId="761ACC70" w:rsidR="00FD5FC9" w:rsidRDefault="00D03F4E" w:rsidP="00FD5FC9">
      <w:pPr>
        <w:pStyle w:val="Titre3"/>
      </w:pPr>
      <w:r>
        <w:t>Pourquoi ce thème</w:t>
      </w:r>
    </w:p>
    <w:p w14:paraId="7D21C9C3" w14:textId="280A4837" w:rsidR="00FD5FC9" w:rsidRPr="00FD5FC9" w:rsidRDefault="00FD5FC9" w:rsidP="00FD5FC9">
      <w:pPr>
        <w:rPr>
          <w:lang w:eastAsia="en-US"/>
        </w:rPr>
      </w:pPr>
      <w:r>
        <w:rPr>
          <w:lang w:eastAsia="en-US"/>
        </w:rPr>
        <w:t>C’est un thème vaste actuel car la technologie</w:t>
      </w:r>
      <w:r w:rsidR="00DF29F4">
        <w:rPr>
          <w:lang w:eastAsia="en-US"/>
        </w:rPr>
        <w:t xml:space="preserve">, </w:t>
      </w:r>
      <w:proofErr w:type="spellStart"/>
      <w:r w:rsidR="00DF29F4">
        <w:rPr>
          <w:lang w:eastAsia="en-US"/>
        </w:rPr>
        <w:t>lnfrmatique</w:t>
      </w:r>
      <w:proofErr w:type="spellEnd"/>
      <w:r>
        <w:rPr>
          <w:lang w:eastAsia="en-US"/>
        </w:rPr>
        <w:t xml:space="preserve"> avance d’années en années</w:t>
      </w:r>
      <w:r w:rsidR="00DF29F4">
        <w:rPr>
          <w:lang w:eastAsia="en-US"/>
        </w:rPr>
        <w:t xml:space="preserve"> et nous en aurons toujours besoin.</w:t>
      </w:r>
    </w:p>
    <w:p w14:paraId="36AC2377" w14:textId="75D3AE49" w:rsidR="00D03F4E" w:rsidRDefault="00D03F4E" w:rsidP="00D03F4E">
      <w:pPr>
        <w:pStyle w:val="Titre3"/>
      </w:pPr>
      <w:r>
        <w:t>Quel est l'utilité de ce site ?</w:t>
      </w:r>
    </w:p>
    <w:p w14:paraId="54D21929" w14:textId="4A6F1463" w:rsidR="00FD5FC9" w:rsidRPr="00FD5FC9" w:rsidRDefault="00FD5FC9" w:rsidP="00FD5FC9">
      <w:pPr>
        <w:rPr>
          <w:lang w:eastAsia="en-US"/>
        </w:rPr>
      </w:pPr>
      <w:r>
        <w:rPr>
          <w:lang w:eastAsia="en-US"/>
        </w:rPr>
        <w:t>Expliquer, éclaircir la notion de programmation depuis un site développé en HTML et les différents types de programmation.</w:t>
      </w:r>
    </w:p>
    <w:p w14:paraId="04D96C11" w14:textId="77777777" w:rsidR="00D03F4E" w:rsidRDefault="00D03F4E" w:rsidP="00D03F4E">
      <w:pPr>
        <w:pStyle w:val="Titre3"/>
      </w:pPr>
      <w:r>
        <w:t>Quels seront les aspects du thème abordés dans le site ?</w:t>
      </w:r>
    </w:p>
    <w:p w14:paraId="241387DE" w14:textId="2C500259" w:rsidR="00D03F4E" w:rsidRDefault="00D03F4E" w:rsidP="00D03F4E">
      <w:pPr>
        <w:pStyle w:val="Paragraphedeliste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>1</w:t>
      </w:r>
      <w:r w:rsidR="00FD5FC9">
        <w:rPr>
          <w:lang w:eastAsia="en-US"/>
        </w:rPr>
        <w:tab/>
      </w:r>
      <w:r w:rsidR="00DF29F4">
        <w:rPr>
          <w:lang w:eastAsia="en-US"/>
        </w:rPr>
        <w:t>La d</w:t>
      </w:r>
      <w:r w:rsidR="00FD5FC9">
        <w:rPr>
          <w:lang w:eastAsia="en-US"/>
        </w:rPr>
        <w:t>éfinition globale</w:t>
      </w:r>
    </w:p>
    <w:p w14:paraId="1C501243" w14:textId="38E704EE" w:rsidR="00D03F4E" w:rsidRDefault="00D03F4E" w:rsidP="00D03F4E">
      <w:pPr>
        <w:pStyle w:val="Paragraphedeliste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>2</w:t>
      </w:r>
      <w:r w:rsidR="00FD5FC9">
        <w:rPr>
          <w:lang w:eastAsia="en-US"/>
        </w:rPr>
        <w:tab/>
      </w:r>
      <w:r w:rsidR="00DF29F4">
        <w:rPr>
          <w:lang w:eastAsia="en-US"/>
        </w:rPr>
        <w:t>Les différents t</w:t>
      </w:r>
      <w:r w:rsidR="00FD5FC9">
        <w:rPr>
          <w:lang w:eastAsia="en-US"/>
        </w:rPr>
        <w:t xml:space="preserve">ypes de </w:t>
      </w:r>
      <w:r w:rsidR="004E7AE9">
        <w:rPr>
          <w:lang w:eastAsia="en-US"/>
        </w:rPr>
        <w:t>programmation</w:t>
      </w:r>
      <w:r w:rsidR="00DF29F4">
        <w:rPr>
          <w:lang w:eastAsia="en-US"/>
        </w:rPr>
        <w:t xml:space="preserve"> (web, jeux, …)</w:t>
      </w:r>
    </w:p>
    <w:p w14:paraId="46D95A2C" w14:textId="304D489E" w:rsidR="00DC1BEF" w:rsidRDefault="00DC1BEF" w:rsidP="00D03F4E">
      <w:pPr>
        <w:pStyle w:val="Paragraphedeliste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>3</w:t>
      </w:r>
      <w:r w:rsidR="00FD5FC9">
        <w:rPr>
          <w:lang w:eastAsia="en-US"/>
        </w:rPr>
        <w:tab/>
        <w:t>Les différents langages</w:t>
      </w:r>
    </w:p>
    <w:p w14:paraId="1B652EEA" w14:textId="707787D4" w:rsidR="00D03F4E" w:rsidRDefault="00D03F4E" w:rsidP="00D03F4E">
      <w:pPr>
        <w:pStyle w:val="Titre3"/>
      </w:pPr>
      <w:r>
        <w:t>Quel est le public cible ?</w:t>
      </w:r>
    </w:p>
    <w:p w14:paraId="34A2BD1D" w14:textId="152497D0" w:rsidR="004E7AE9" w:rsidRPr="004E7AE9" w:rsidRDefault="004E7AE9" w:rsidP="004E7AE9">
      <w:pPr>
        <w:rPr>
          <w:lang w:eastAsia="en-US"/>
        </w:rPr>
      </w:pPr>
      <w:r>
        <w:rPr>
          <w:lang w:eastAsia="en-US"/>
        </w:rPr>
        <w:t>Le public cible est les adolescents et les adultes qui s’intéressent à la programmation.</w:t>
      </w:r>
    </w:p>
    <w:p w14:paraId="7890BB61" w14:textId="31F249F5" w:rsidR="005668E8" w:rsidRPr="005668E8" w:rsidRDefault="00D03F4E" w:rsidP="005668E8">
      <w:pPr>
        <w:pStyle w:val="Titre2"/>
      </w:pPr>
      <w:r>
        <w:t>Mes commentaires</w:t>
      </w:r>
    </w:p>
    <w:sectPr w:rsidR="005668E8" w:rsidRPr="005668E8" w:rsidSect="00B56BEE">
      <w:headerReference w:type="default" r:id="rId11"/>
      <w:headerReference w:type="first" r:id="rId12"/>
      <w:pgSz w:w="11906" w:h="16838" w:code="9"/>
      <w:pgMar w:top="1418" w:right="1418" w:bottom="1418" w:left="1418" w:header="709" w:footer="709" w:gutter="0"/>
      <w:pgBorders w:offsetFrom="page">
        <w:left w:val="single" w:sz="12" w:space="24" w:color="1F497D" w:themeColor="text2"/>
        <w:bottom w:val="single" w:sz="12" w:space="24" w:color="1F497D" w:themeColor="text2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6D0EB5" w14:textId="77777777" w:rsidR="00BE1F42" w:rsidRDefault="00BE1F42" w:rsidP="00340918">
      <w:r>
        <w:separator/>
      </w:r>
    </w:p>
  </w:endnote>
  <w:endnote w:type="continuationSeparator" w:id="0">
    <w:p w14:paraId="15F02E34" w14:textId="77777777" w:rsidR="00BE1F42" w:rsidRDefault="00BE1F42" w:rsidP="00340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D2AC5D" w14:textId="77777777" w:rsidR="00BE1F42" w:rsidRDefault="00BE1F42" w:rsidP="00340918">
      <w:r>
        <w:separator/>
      </w:r>
    </w:p>
  </w:footnote>
  <w:footnote w:type="continuationSeparator" w:id="0">
    <w:p w14:paraId="302CF592" w14:textId="77777777" w:rsidR="00BE1F42" w:rsidRDefault="00BE1F42" w:rsidP="003409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17BA49" w14:textId="77777777" w:rsidR="005015DB" w:rsidRPr="005D02E4" w:rsidRDefault="005D02E4" w:rsidP="00B56BEE">
    <w:pPr>
      <w:pStyle w:val="En-tte"/>
      <w:rPr>
        <w:color w:val="4BACC6" w:themeColor="accent5"/>
      </w:rPr>
    </w:pPr>
    <w:r w:rsidRPr="005D02E4">
      <w:rPr>
        <w:b/>
        <w:noProof/>
        <w:color w:val="4BACC6" w:themeColor="accent5"/>
        <w:lang w:val="fr-CH" w:eastAsia="fr-CH"/>
      </w:rPr>
      <w:t>EMF – Ecole des Métiers</w:t>
    </w:r>
    <w:r w:rsidRPr="005D02E4">
      <w:rPr>
        <w:b/>
        <w:noProof/>
        <w:color w:val="4BACC6" w:themeColor="accent5"/>
        <w:lang w:val="fr-CH" w:eastAsia="fr-CH"/>
      </w:rPr>
      <w:br/>
    </w:r>
    <w:r>
      <w:rPr>
        <w:noProof/>
        <w:color w:val="4BACC6" w:themeColor="accent5"/>
        <w:lang w:val="fr-CH" w:eastAsia="fr-CH"/>
      </w:rPr>
      <w:t>Berufsfschschule</w:t>
    </w:r>
    <w:r>
      <w:rPr>
        <w:noProof/>
        <w:color w:val="4BACC6" w:themeColor="accent5"/>
        <w:lang w:val="fr-CH" w:eastAsia="fr-CH"/>
      </w:rPr>
      <w:br/>
      <w:t>Informatique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0" w:type="auto"/>
      <w:tblInd w:w="-56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5"/>
      <w:gridCol w:w="4605"/>
    </w:tblGrid>
    <w:tr w:rsidR="005015DB" w14:paraId="3ED89132" w14:textId="77777777" w:rsidTr="00B56BEE">
      <w:tc>
        <w:tcPr>
          <w:tcW w:w="4605" w:type="dxa"/>
        </w:tcPr>
        <w:p w14:paraId="2A8AAF19" w14:textId="77777777" w:rsidR="005015DB" w:rsidRDefault="008F51C4" w:rsidP="00BB7C6F">
          <w:pPr>
            <w:pStyle w:val="En-tte"/>
            <w:pBdr>
              <w:bottom w:val="none" w:sz="0" w:space="0" w:color="auto"/>
            </w:pBdr>
          </w:pPr>
          <w:r>
            <w:rPr>
              <w:noProof/>
              <w:lang w:val="fr-CH" w:eastAsia="fr-CH"/>
            </w:rPr>
            <w:drawing>
              <wp:inline distT="0" distB="0" distL="0" distR="0" wp14:anchorId="25B5A0A9" wp14:editId="43E128BE">
                <wp:extent cx="2636281" cy="1261533"/>
                <wp:effectExtent l="0" t="0" r="0" b="0"/>
                <wp:docPr id="1" name="Image 1" descr="S:\EMF\CPROF\Identite_EMF\2015-Identites\Logos des sections COULEURS\Logo_EMF-Informatique_FR_RVB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:\EMF\CPROF\Identite_EMF\2015-Identites\Logos des sections COULEURS\Logo_EMF-Informatique_FR_RVB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36281" cy="12615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05" w:type="dxa"/>
          <w:vAlign w:val="center"/>
        </w:tcPr>
        <w:p w14:paraId="256C17C4" w14:textId="77777777" w:rsidR="005015DB" w:rsidRDefault="00560073" w:rsidP="00B56BEE">
          <w:pPr>
            <w:pStyle w:val="Titre1"/>
            <w:outlineLvl w:val="0"/>
          </w:pPr>
          <w:r w:rsidRPr="008F51C4">
            <w:t>Module</w:t>
          </w:r>
          <w:r w:rsidR="00BB7C6F" w:rsidRPr="008F51C4">
            <w:t xml:space="preserve"> </w:t>
          </w:r>
          <w:r w:rsidR="00D03F4E">
            <w:t>101</w:t>
          </w:r>
        </w:p>
      </w:tc>
    </w:tr>
  </w:tbl>
  <w:p w14:paraId="15470096" w14:textId="77777777" w:rsidR="005015DB" w:rsidRDefault="005015D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8CC44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4027C3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2B2B7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249A9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5C478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236C1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5AABF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E940C4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5437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B065F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4E65701"/>
    <w:multiLevelType w:val="hybridMultilevel"/>
    <w:tmpl w:val="02DAB758"/>
    <w:lvl w:ilvl="0" w:tplc="D332E0CC">
      <w:start w:val="1"/>
      <w:numFmt w:val="bullet"/>
      <w:lvlText w:val=""/>
      <w:lvlJc w:val="left"/>
      <w:pPr>
        <w:ind w:left="360" w:hanging="360"/>
      </w:pPr>
      <w:rPr>
        <w:rFonts w:ascii="Wingdings 2" w:hAnsi="Wingdings 2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1221" w:allStyles="1" w:customStyles="0" w:latentStyles="0" w:stylesInUse="0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BB3"/>
    <w:rsid w:val="00061A5D"/>
    <w:rsid w:val="00074BB3"/>
    <w:rsid w:val="000A3A7B"/>
    <w:rsid w:val="00106133"/>
    <w:rsid w:val="0016311A"/>
    <w:rsid w:val="0028365F"/>
    <w:rsid w:val="002A16A2"/>
    <w:rsid w:val="002B76F7"/>
    <w:rsid w:val="002D4BE5"/>
    <w:rsid w:val="003147D8"/>
    <w:rsid w:val="00340918"/>
    <w:rsid w:val="00372E66"/>
    <w:rsid w:val="003764D7"/>
    <w:rsid w:val="003A5D27"/>
    <w:rsid w:val="003E41D8"/>
    <w:rsid w:val="004E147E"/>
    <w:rsid w:val="004E7AE9"/>
    <w:rsid w:val="005015DB"/>
    <w:rsid w:val="00511486"/>
    <w:rsid w:val="00560073"/>
    <w:rsid w:val="005668E8"/>
    <w:rsid w:val="005D02E4"/>
    <w:rsid w:val="00624F19"/>
    <w:rsid w:val="006E29B0"/>
    <w:rsid w:val="0073532F"/>
    <w:rsid w:val="00780604"/>
    <w:rsid w:val="0079715B"/>
    <w:rsid w:val="007A1129"/>
    <w:rsid w:val="008A723C"/>
    <w:rsid w:val="008C0499"/>
    <w:rsid w:val="008F51C4"/>
    <w:rsid w:val="00A3294A"/>
    <w:rsid w:val="00A728B8"/>
    <w:rsid w:val="00AB6022"/>
    <w:rsid w:val="00AD4FCA"/>
    <w:rsid w:val="00B20BE4"/>
    <w:rsid w:val="00B56BEE"/>
    <w:rsid w:val="00BB7C6F"/>
    <w:rsid w:val="00BE1F42"/>
    <w:rsid w:val="00C160D8"/>
    <w:rsid w:val="00C36D2E"/>
    <w:rsid w:val="00D03F4E"/>
    <w:rsid w:val="00D516AF"/>
    <w:rsid w:val="00DC1BEF"/>
    <w:rsid w:val="00DF29F4"/>
    <w:rsid w:val="00F9740F"/>
    <w:rsid w:val="00FD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7B900C3A"/>
  <w15:docId w15:val="{C47E3E10-A810-4F54-A935-A4554029E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32F"/>
    <w:pPr>
      <w:spacing w:after="0" w:line="240" w:lineRule="auto"/>
    </w:pPr>
    <w:rPr>
      <w:rFonts w:ascii="Arial" w:eastAsia="Times New Roman" w:hAnsi="Arial" w:cs="Arial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7A1129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color w:val="00B0F0"/>
      <w:sz w:val="52"/>
      <w:szCs w:val="28"/>
      <w:lang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A1129"/>
    <w:pPr>
      <w:keepNext/>
      <w:keepLines/>
      <w:spacing w:before="200" w:after="240" w:line="276" w:lineRule="auto"/>
      <w:ind w:left="567"/>
      <w:outlineLvl w:val="1"/>
    </w:pPr>
    <w:rPr>
      <w:rFonts w:eastAsiaTheme="majorEastAsia" w:cstheme="majorBidi"/>
      <w:b/>
      <w:bCs/>
      <w:color w:val="548DD4" w:themeColor="text2" w:themeTint="99"/>
      <w:sz w:val="44"/>
      <w:szCs w:val="26"/>
      <w:lang w:eastAsia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D5FC9"/>
    <w:pPr>
      <w:keepNext/>
      <w:keepLines/>
      <w:spacing w:before="200" w:after="240" w:line="276" w:lineRule="auto"/>
      <w:ind w:left="1134"/>
      <w:outlineLvl w:val="2"/>
    </w:pPr>
    <w:rPr>
      <w:rFonts w:eastAsiaTheme="majorEastAsia" w:cstheme="majorBidi"/>
      <w:b/>
      <w:bCs/>
      <w:noProof/>
      <w:color w:val="8DB3E2" w:themeColor="text2" w:themeTint="66"/>
      <w:sz w:val="32"/>
      <w:lang w:eastAsia="en-US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8F51C4"/>
    <w:pPr>
      <w:keepNext/>
      <w:keepLines/>
      <w:spacing w:before="200" w:after="240"/>
      <w:outlineLvl w:val="3"/>
    </w:pPr>
    <w:rPr>
      <w:rFonts w:ascii="Arial Unicode MS" w:eastAsiaTheme="majorEastAsia" w:hAnsi="Arial Unicode MS" w:cstheme="majorBidi"/>
      <w:b/>
      <w:bCs/>
      <w:iCs/>
      <w:color w:val="1F497D" w:themeColor="text2"/>
      <w:sz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F51C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B6022"/>
    <w:pPr>
      <w:pBdr>
        <w:bottom w:val="single" w:sz="4" w:space="1" w:color="7030A0"/>
      </w:pBdr>
      <w:tabs>
        <w:tab w:val="center" w:pos="4703"/>
        <w:tab w:val="right" w:pos="9406"/>
      </w:tabs>
    </w:pPr>
    <w:rPr>
      <w:rFonts w:eastAsiaTheme="minorHAnsi" w:cstheme="minorBidi"/>
      <w:color w:val="7030A0"/>
      <w:sz w:val="16"/>
      <w:lang w:val="en-US" w:eastAsia="en-US"/>
    </w:rPr>
  </w:style>
  <w:style w:type="character" w:customStyle="1" w:styleId="En-tteCar">
    <w:name w:val="En-tête Car"/>
    <w:basedOn w:val="Policepardfaut"/>
    <w:link w:val="En-tte"/>
    <w:uiPriority w:val="99"/>
    <w:rsid w:val="00340918"/>
    <w:rPr>
      <w:rFonts w:ascii="Arial" w:hAnsi="Arial"/>
      <w:color w:val="7030A0"/>
      <w:sz w:val="16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AB6022"/>
    <w:pPr>
      <w:pBdr>
        <w:top w:val="single" w:sz="4" w:space="1" w:color="7030A0"/>
      </w:pBdr>
      <w:jc w:val="right"/>
    </w:pPr>
    <w:rPr>
      <w:rFonts w:eastAsiaTheme="minorHAnsi" w:cstheme="minorBidi"/>
      <w:color w:val="7030A0"/>
      <w:sz w:val="16"/>
      <w:lang w:val="en-US"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340918"/>
    <w:rPr>
      <w:rFonts w:ascii="Arial" w:hAnsi="Arial"/>
      <w:color w:val="7030A0"/>
      <w:sz w:val="16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4091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0918"/>
    <w:rPr>
      <w:rFonts w:ascii="Tahoma" w:hAnsi="Tahoma" w:cs="Tahoma"/>
      <w:sz w:val="16"/>
      <w:szCs w:val="16"/>
    </w:rPr>
  </w:style>
  <w:style w:type="paragraph" w:customStyle="1" w:styleId="Titretableau">
    <w:name w:val="Titre tableau"/>
    <w:basedOn w:val="Normal"/>
    <w:rsid w:val="00D03F4E"/>
    <w:pPr>
      <w:spacing w:before="100" w:beforeAutospacing="1"/>
    </w:pPr>
    <w:rPr>
      <w:rFonts w:cs="Times New Roman"/>
      <w:color w:val="00B0F0"/>
      <w:sz w:val="24"/>
      <w:szCs w:val="20"/>
      <w:lang w:eastAsia="fr-CH"/>
    </w:rPr>
  </w:style>
  <w:style w:type="table" w:styleId="Grilledutableau">
    <w:name w:val="Table Grid"/>
    <w:basedOn w:val="TableauNormal"/>
    <w:rsid w:val="003409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aliases w:val="ListeAspects"/>
    <w:basedOn w:val="Normal"/>
    <w:uiPriority w:val="34"/>
    <w:qFormat/>
    <w:rsid w:val="00D03F4E"/>
    <w:pPr>
      <w:spacing w:after="120"/>
      <w:ind w:left="720"/>
    </w:pPr>
  </w:style>
  <w:style w:type="paragraph" w:customStyle="1" w:styleId="Txt">
    <w:name w:val="Txt"/>
    <w:basedOn w:val="Normal"/>
    <w:qFormat/>
    <w:rsid w:val="00340918"/>
    <w:pPr>
      <w:spacing w:after="240"/>
      <w:jc w:val="both"/>
    </w:pPr>
    <w:rPr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7A1129"/>
    <w:rPr>
      <w:rFonts w:ascii="Arial" w:eastAsiaTheme="majorEastAsia" w:hAnsi="Arial" w:cstheme="majorBidi"/>
      <w:b/>
      <w:bCs/>
      <w:color w:val="00B0F0"/>
      <w:sz w:val="52"/>
      <w:szCs w:val="28"/>
    </w:rPr>
  </w:style>
  <w:style w:type="paragraph" w:customStyle="1" w:styleId="Auteur">
    <w:name w:val="Auteur"/>
    <w:basedOn w:val="Normal"/>
    <w:qFormat/>
    <w:rsid w:val="00AB6022"/>
    <w:pPr>
      <w:spacing w:after="360"/>
    </w:pPr>
    <w:rPr>
      <w:rFonts w:eastAsiaTheme="minorHAnsi" w:cstheme="minorBidi"/>
      <w:b/>
      <w:color w:val="CCC0D9" w:themeColor="accent4" w:themeTint="66"/>
      <w:sz w:val="16"/>
      <w:lang w:eastAsia="en-US"/>
    </w:rPr>
  </w:style>
  <w:style w:type="character" w:customStyle="1" w:styleId="Titre2Car">
    <w:name w:val="Titre 2 Car"/>
    <w:basedOn w:val="Policepardfaut"/>
    <w:link w:val="Titre2"/>
    <w:uiPriority w:val="9"/>
    <w:rsid w:val="007A1129"/>
    <w:rPr>
      <w:rFonts w:ascii="Arial" w:eastAsiaTheme="majorEastAsia" w:hAnsi="Arial" w:cstheme="majorBidi"/>
      <w:b/>
      <w:bCs/>
      <w:color w:val="548DD4" w:themeColor="text2" w:themeTint="99"/>
      <w:sz w:val="44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D5FC9"/>
    <w:rPr>
      <w:rFonts w:ascii="Arial" w:eastAsiaTheme="majorEastAsia" w:hAnsi="Arial" w:cstheme="majorBidi"/>
      <w:b/>
      <w:bCs/>
      <w:noProof/>
      <w:color w:val="8DB3E2" w:themeColor="text2" w:themeTint="66"/>
      <w:sz w:val="32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3532F"/>
    <w:rPr>
      <w:sz w:val="16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3532F"/>
    <w:rPr>
      <w:rFonts w:ascii="Arial" w:eastAsia="Times New Roman" w:hAnsi="Arial" w:cs="Arial"/>
      <w:sz w:val="16"/>
      <w:szCs w:val="20"/>
      <w:lang w:eastAsia="fr-FR"/>
    </w:rPr>
  </w:style>
  <w:style w:type="character" w:styleId="Appelnotedebasdep">
    <w:name w:val="footnote reference"/>
    <w:basedOn w:val="Policepardfaut"/>
    <w:uiPriority w:val="99"/>
    <w:semiHidden/>
    <w:unhideWhenUsed/>
    <w:rsid w:val="0073532F"/>
    <w:rPr>
      <w:vertAlign w:val="superscript"/>
    </w:rPr>
  </w:style>
  <w:style w:type="paragraph" w:customStyle="1" w:styleId="Txtcentr">
    <w:name w:val="Txt centré"/>
    <w:basedOn w:val="Txt"/>
    <w:rsid w:val="00F9740F"/>
    <w:pPr>
      <w:jc w:val="center"/>
    </w:pPr>
    <w:rPr>
      <w:rFonts w:cs="Times New Roman"/>
    </w:rPr>
  </w:style>
  <w:style w:type="character" w:customStyle="1" w:styleId="Titre4Car">
    <w:name w:val="Titre 4 Car"/>
    <w:basedOn w:val="Policepardfaut"/>
    <w:link w:val="Titre4"/>
    <w:uiPriority w:val="9"/>
    <w:rsid w:val="008F51C4"/>
    <w:rPr>
      <w:rFonts w:ascii="Arial Unicode MS" w:eastAsiaTheme="majorEastAsia" w:hAnsi="Arial Unicode MS" w:cstheme="majorBidi"/>
      <w:b/>
      <w:bCs/>
      <w:iCs/>
      <w:color w:val="1F497D" w:themeColor="text2"/>
      <w:sz w:val="24"/>
      <w:lang w:eastAsia="fr-FR"/>
    </w:rPr>
  </w:style>
  <w:style w:type="paragraph" w:customStyle="1" w:styleId="CodeCmd">
    <w:name w:val="CodeCmd"/>
    <w:basedOn w:val="Txt"/>
    <w:qFormat/>
    <w:rsid w:val="00A3294A"/>
    <w:rPr>
      <w:rFonts w:ascii="Courier New" w:hAnsi="Courier New" w:cs="Courier New"/>
      <w:b/>
      <w:lang w:eastAsia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8F51C4"/>
    <w:rPr>
      <w:rFonts w:asciiTheme="majorHAnsi" w:eastAsiaTheme="majorEastAsia" w:hAnsiTheme="majorHAnsi" w:cstheme="majorBidi"/>
      <w:color w:val="243F60" w:themeColor="accent1" w:themeShade="7F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83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ggern\Desktop\101\07%20Mod&#232;les\101%20-%20Descriptif%20de%20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EFC8B7315DA4449F69FE97A704FE57" ma:contentTypeVersion="3" ma:contentTypeDescription="Crée un document." ma:contentTypeScope="" ma:versionID="11c961c9dab01b3902f21b2f02cf1b52">
  <xsd:schema xmlns:xsd="http://www.w3.org/2001/XMLSchema" xmlns:xs="http://www.w3.org/2001/XMLSchema" xmlns:p="http://schemas.microsoft.com/office/2006/metadata/properties" xmlns:ns2="cc3645a1-58b5-4da5-acb4-f681c13b5e81" xmlns:ns3="c2acd37c-965d-4b58-8c44-be77e1899b0f" targetNamespace="http://schemas.microsoft.com/office/2006/metadata/properties" ma:root="true" ma:fieldsID="fd8bffe881ec0cd85befec8e0b023059" ns2:_="" ns3:_="">
    <xsd:import namespace="cc3645a1-58b5-4da5-acb4-f681c13b5e81"/>
    <xsd:import namespace="c2acd37c-965d-4b58-8c44-be77e1899b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3645a1-58b5-4da5-acb4-f681c13b5e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acd37c-965d-4b58-8c44-be77e1899b0f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CEDDF5-B2F8-4CB2-83DF-A408D7D254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D62F08C-7BA2-490A-BF04-708F6C2B29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3CFB7C-AD38-44A2-AF2B-CB230AFC0A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3645a1-58b5-4da5-acb4-f681c13b5e81"/>
    <ds:schemaRef ds:uri="c2acd37c-965d-4b58-8c44-be77e1899b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048D1CC-0C59-42C1-84AC-9F3EE548C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101 - Descriptif de projet.dotx</Template>
  <TotalTime>0</TotalTime>
  <Pages>1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Administrateur</dc:creator>
  <cp:lastModifiedBy>Henchoz Noé</cp:lastModifiedBy>
  <cp:revision>7</cp:revision>
  <dcterms:created xsi:type="dcterms:W3CDTF">2018-12-04T13:36:00Z</dcterms:created>
  <dcterms:modified xsi:type="dcterms:W3CDTF">2020-12-15T14:36:00Z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0x0101004EEFC8B7315DA4449F69FE97A704FE57</vt:lpwstr>
  </property>
</Properties>
</file>